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750A" w14:textId="44938AB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CF65AA">
        <w:rPr>
          <w:rFonts w:ascii="Arial" w:hAnsi="Arial" w:hint="eastAsia"/>
        </w:rPr>
        <w:t>Hobbitat</w:t>
      </w:r>
      <w:r w:rsidR="00BE0CB8">
        <w:rPr>
          <w:rFonts w:hint="eastAsia"/>
        </w:rPr>
        <w:t>校园兴趣爱好</w:t>
      </w:r>
      <w:r w:rsidR="00CF65AA">
        <w:rPr>
          <w:rFonts w:ascii="Arial" w:hAnsi="Arial" w:hint="eastAsia"/>
        </w:rPr>
        <w:t>分享社区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128F899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1BD5B1B8" w14:textId="77777777" w:rsidR="00320074" w:rsidRDefault="00320074">
      <w:pPr>
        <w:pStyle w:val="a4"/>
        <w:jc w:val="right"/>
        <w:rPr>
          <w:sz w:val="28"/>
        </w:rPr>
      </w:pPr>
    </w:p>
    <w:p w14:paraId="700F92CB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34B5718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590B3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3926C4A" w14:textId="77777777">
        <w:tc>
          <w:tcPr>
            <w:tcW w:w="2304" w:type="dxa"/>
          </w:tcPr>
          <w:p w14:paraId="3F10DCA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4ECF28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121811C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D62D50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F2B4899" w14:textId="77777777">
        <w:tc>
          <w:tcPr>
            <w:tcW w:w="2304" w:type="dxa"/>
          </w:tcPr>
          <w:p w14:paraId="0351466D" w14:textId="2FBC2225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F65AA">
              <w:rPr>
                <w:rFonts w:hint="eastAsia"/>
              </w:rPr>
              <w:t>2023</w:t>
            </w:r>
            <w:r>
              <w:rPr>
                <w:rFonts w:ascii="Times New Roman"/>
              </w:rPr>
              <w:t>/</w:t>
            </w:r>
            <w:r w:rsidR="00CF65AA"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 w:rsidR="00CF65AA">
              <w:rPr>
                <w:rFonts w:hint="eastAsia"/>
              </w:rPr>
              <w:t>10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0077A85" w14:textId="1B5EFC7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F65AA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9F41FA1" w14:textId="6A15DE76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F65AA">
              <w:rPr>
                <w:rFonts w:hint="eastAsia"/>
              </w:rPr>
              <w:t>第一版系统测试报告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56E2FC4" w14:textId="4BCAC39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F65AA">
              <w:rPr>
                <w:rFonts w:hint="eastAsia"/>
              </w:rPr>
              <w:t>徐雨杰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4C69293C" w14:textId="77777777">
        <w:tc>
          <w:tcPr>
            <w:tcW w:w="2304" w:type="dxa"/>
          </w:tcPr>
          <w:p w14:paraId="2A8CD99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7885598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EC8E67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C3F1DDA" w14:textId="77777777" w:rsidR="00F03B5C" w:rsidRDefault="00F03B5C">
            <w:pPr>
              <w:pStyle w:val="Tabletext"/>
            </w:pPr>
          </w:p>
        </w:tc>
      </w:tr>
      <w:tr w:rsidR="00F03B5C" w14:paraId="26D9F10C" w14:textId="77777777">
        <w:tc>
          <w:tcPr>
            <w:tcW w:w="2304" w:type="dxa"/>
          </w:tcPr>
          <w:p w14:paraId="795FB225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7421CF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E5F174F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10E2623" w14:textId="77777777" w:rsidR="00F03B5C" w:rsidRDefault="00F03B5C">
            <w:pPr>
              <w:pStyle w:val="Tabletext"/>
            </w:pPr>
          </w:p>
        </w:tc>
      </w:tr>
      <w:tr w:rsidR="00F03B5C" w14:paraId="34D7455E" w14:textId="77777777">
        <w:tc>
          <w:tcPr>
            <w:tcW w:w="2304" w:type="dxa"/>
          </w:tcPr>
          <w:p w14:paraId="1201152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E95510F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15388C3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B2724A" w14:textId="77777777" w:rsidR="00F03B5C" w:rsidRDefault="00F03B5C">
            <w:pPr>
              <w:pStyle w:val="Tabletext"/>
            </w:pPr>
          </w:p>
        </w:tc>
      </w:tr>
    </w:tbl>
    <w:p w14:paraId="418D01BD" w14:textId="77777777" w:rsidR="00F03B5C" w:rsidRDefault="00F03B5C"/>
    <w:p w14:paraId="59887A4A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3C83F6C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14360A9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051E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94484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A6328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C1664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3D585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C304F6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A253A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09C2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23D75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081305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CE836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94E56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30B2F3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4DDFBC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08CDF66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47633D6C" w14:textId="1E46784B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45382B41" w14:textId="4587EA55" w:rsidR="00614542" w:rsidRDefault="0082409D" w:rsidP="0082409D">
      <w:pPr>
        <w:spacing w:after="120"/>
        <w:ind w:left="720"/>
        <w:rPr>
          <w:rFonts w:ascii="Times New Roman" w:hint="eastAsia"/>
          <w:i/>
          <w:snapToGrid/>
          <w:color w:val="0000FF"/>
        </w:rPr>
      </w:pPr>
      <w:r>
        <w:rPr>
          <w:rFonts w:hint="eastAsia"/>
        </w:rPr>
        <w:t>本文档是对“Hobbitat</w:t>
      </w:r>
      <w:r w:rsidR="00BE0CB8">
        <w:rPr>
          <w:rFonts w:hint="eastAsia"/>
        </w:rPr>
        <w:t>校园兴趣爱好</w:t>
      </w:r>
      <w:r>
        <w:rPr>
          <w:rFonts w:hint="eastAsia"/>
        </w:rPr>
        <w:t>分享社区”项目进行系统测试后的报告文档</w:t>
      </w:r>
    </w:p>
    <w:p w14:paraId="16E04058" w14:textId="62225D4D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5B6233A1" w14:textId="63F5C214" w:rsidR="0082409D" w:rsidRPr="0082409D" w:rsidRDefault="0082409D" w:rsidP="00B41E10">
      <w:pPr>
        <w:ind w:left="720"/>
      </w:pPr>
      <w:r>
        <w:rPr>
          <w:rFonts w:hint="eastAsia"/>
        </w:rPr>
        <w:t>本文档影响</w:t>
      </w:r>
      <w:r w:rsidR="00BE0CB8">
        <w:rPr>
          <w:rFonts w:hint="eastAsia"/>
        </w:rPr>
        <w:t>项目开发组（CS3604 第二组）开发的“</w:t>
      </w:r>
      <w:r w:rsidR="00B41E10">
        <w:rPr>
          <w:rFonts w:hint="eastAsia"/>
        </w:rPr>
        <w:t>Hobbitat</w:t>
      </w:r>
      <w:r w:rsidR="00BE0CB8">
        <w:rPr>
          <w:rFonts w:hint="eastAsia"/>
        </w:rPr>
        <w:t>校园兴趣爱好分享社区”网站。本网站将面向上海交通大学全体在校师生，为他们提供分享兴趣爱好的线上交流平台。</w:t>
      </w:r>
    </w:p>
    <w:p w14:paraId="14ED8B86" w14:textId="79AFE57F"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5D215EE6" w14:textId="34F5B2EA" w:rsidR="00B41E10" w:rsidRDefault="00B41E10" w:rsidP="00B41E10">
      <w:pPr>
        <w:ind w:firstLine="720"/>
      </w:pPr>
      <w:r>
        <w:rPr>
          <w:rFonts w:hint="eastAsia"/>
        </w:rPr>
        <w:t>本组：指</w:t>
      </w:r>
      <w:r>
        <w:t xml:space="preserve"> CS3604 </w:t>
      </w:r>
      <w:r>
        <w:rPr>
          <w:rFonts w:hint="eastAsia"/>
        </w:rPr>
        <w:t>第二组的四名成员；</w:t>
      </w:r>
    </w:p>
    <w:p w14:paraId="64427572" w14:textId="605EF219" w:rsidR="00B41E10" w:rsidRDefault="00B41E10" w:rsidP="00B41E10">
      <w:pPr>
        <w:ind w:firstLine="720"/>
      </w:pPr>
      <w:r>
        <w:rPr>
          <w:rFonts w:hint="eastAsia"/>
        </w:rPr>
        <w:t>校园：指上海交通大学；</w:t>
      </w:r>
    </w:p>
    <w:p w14:paraId="64A072B9" w14:textId="38060905" w:rsidR="00B41E10" w:rsidRDefault="00B41E10" w:rsidP="00B41E10">
      <w:pPr>
        <w:ind w:firstLine="720"/>
      </w:pPr>
      <w:r>
        <w:rPr>
          <w:rFonts w:hint="eastAsia"/>
        </w:rPr>
        <w:t>兴趣爱好：指用户倾向于从事的业余活动；</w:t>
      </w:r>
    </w:p>
    <w:p w14:paraId="7A5E1B04" w14:textId="667F320E" w:rsidR="00B41E10" w:rsidRDefault="00B41E10" w:rsidP="00B41E10">
      <w:pPr>
        <w:ind w:firstLine="720"/>
      </w:pPr>
      <w:r>
        <w:rPr>
          <w:rFonts w:hint="eastAsia"/>
        </w:rPr>
        <w:t>关注</w:t>
      </w:r>
      <w:r>
        <w:rPr>
          <w:rFonts w:hint="eastAsia"/>
        </w:rPr>
        <w:t>(</w:t>
      </w:r>
      <w:r>
        <w:t>follow</w:t>
      </w:r>
      <w:r>
        <w:t>)</w:t>
      </w:r>
      <w:r>
        <w:rPr>
          <w:rFonts w:hint="eastAsia"/>
        </w:rPr>
        <w:t>：指</w:t>
      </w:r>
      <w:r>
        <w:rPr>
          <w:rFonts w:hint="eastAsia"/>
        </w:rPr>
        <w:t>某用户关注</w:t>
      </w:r>
      <w:r>
        <w:rPr>
          <w:rFonts w:hint="eastAsia"/>
        </w:rPr>
        <w:t>其他用户</w:t>
      </w:r>
      <w:r>
        <w:rPr>
          <w:rFonts w:hint="eastAsia"/>
        </w:rPr>
        <w:t>的各种动向的关系</w:t>
      </w:r>
      <w:r>
        <w:rPr>
          <w:rFonts w:hint="eastAsia"/>
        </w:rPr>
        <w:t>；</w:t>
      </w:r>
    </w:p>
    <w:p w14:paraId="073F534E" w14:textId="19874236" w:rsidR="00B41E10" w:rsidRDefault="00B41E10" w:rsidP="00B41E10">
      <w:pPr>
        <w:ind w:firstLine="720"/>
      </w:pPr>
      <w:r>
        <w:rPr>
          <w:rFonts w:hint="eastAsia"/>
        </w:rPr>
        <w:t>帖子</w:t>
      </w:r>
      <w:r>
        <w:t>(post)</w:t>
      </w:r>
      <w:r>
        <w:rPr>
          <w:rFonts w:hint="eastAsia"/>
        </w:rPr>
        <w:t>：由用户主动发布的包含文字、图片等内容。</w:t>
      </w:r>
    </w:p>
    <w:p w14:paraId="236B8BB6" w14:textId="2E92C589" w:rsidR="00B41E10" w:rsidRDefault="00B41E10" w:rsidP="00B41E10">
      <w:pPr>
        <w:ind w:firstLine="720"/>
      </w:pPr>
      <w:r>
        <w:rPr>
          <w:rFonts w:hint="eastAsia"/>
        </w:rPr>
        <w:t>评论</w:t>
      </w:r>
      <w:r>
        <w:t>/</w:t>
      </w:r>
      <w:r>
        <w:rPr>
          <w:rFonts w:hint="eastAsia"/>
        </w:rPr>
        <w:t>回帖</w:t>
      </w:r>
      <w:r>
        <w:t>(comment)</w:t>
      </w:r>
      <w:r>
        <w:rPr>
          <w:rFonts w:hint="eastAsia"/>
        </w:rPr>
        <w:t>：名词，在已经存在的帖子下发表的内容，通常与原帖子内容相关；</w:t>
      </w:r>
    </w:p>
    <w:p w14:paraId="6FDB9DAE" w14:textId="5946AB44" w:rsidR="00B41E10" w:rsidRDefault="00B41E10" w:rsidP="00B41E10">
      <w:pPr>
        <w:ind w:firstLine="720"/>
      </w:pPr>
      <w:r>
        <w:rPr>
          <w:rFonts w:hint="eastAsia"/>
        </w:rPr>
        <w:t>回复</w:t>
      </w:r>
      <w:r>
        <w:t>(reply)</w:t>
      </w:r>
      <w:r>
        <w:rPr>
          <w:rFonts w:hint="eastAsia"/>
        </w:rPr>
        <w:t>：动词，指发布</w:t>
      </w:r>
      <w:r>
        <w:t xml:space="preserve"> comment </w:t>
      </w:r>
      <w:r>
        <w:rPr>
          <w:rFonts w:hint="eastAsia"/>
        </w:rPr>
        <w:t>的行为。</w:t>
      </w:r>
    </w:p>
    <w:p w14:paraId="5CBD342B" w14:textId="1131A965" w:rsidR="00B41E10" w:rsidRDefault="00B41E10" w:rsidP="00B41E10">
      <w:pPr>
        <w:ind w:left="720"/>
        <w:rPr>
          <w:rFonts w:hint="eastAsia"/>
        </w:rPr>
      </w:pPr>
      <w:r>
        <w:rPr>
          <w:rFonts w:hint="eastAsia"/>
        </w:rPr>
        <w:t>分享：指在网站上发布包含自己从事的某项活动的相关文字、图片的帖子，或在他人评论区评论此类内容；</w:t>
      </w:r>
    </w:p>
    <w:p w14:paraId="61874ACF" w14:textId="57C20644" w:rsidR="00B41E10" w:rsidRDefault="00B41E10" w:rsidP="00B41E10">
      <w:pPr>
        <w:ind w:firstLine="720"/>
      </w:pPr>
      <w:r>
        <w:rPr>
          <w:rFonts w:hint="eastAsia"/>
        </w:rPr>
        <w:t>分区：按照兴趣爱好种类划分。通常一个分区中的帖子有同一主题，即属于同一大类的兴趣爱好。</w:t>
      </w:r>
    </w:p>
    <w:p w14:paraId="780E46A1" w14:textId="2141FD69" w:rsidR="00614542" w:rsidRDefault="00B41E10" w:rsidP="00B41E10">
      <w:pPr>
        <w:ind w:firstLine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互动：包括一个用户为其他用户点赞、评论、关注其他用户、私聊其他用户的行为。</w:t>
      </w:r>
      <w:r>
        <w:t xml:space="preserve"> </w:t>
      </w:r>
    </w:p>
    <w:p w14:paraId="56B87C1B" w14:textId="7956FC14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7E7E0E1E" w14:textId="5F8DE8A1" w:rsidR="00F03B5C" w:rsidRPr="00614542" w:rsidRDefault="0082409D" w:rsidP="0082409D">
      <w:pPr>
        <w:ind w:firstLine="720"/>
        <w:rPr>
          <w:rFonts w:ascii="Times New Roman"/>
          <w:i/>
          <w:snapToGrid/>
          <w:color w:val="0000FF"/>
        </w:rPr>
      </w:pPr>
      <w:r w:rsidRPr="0082409D">
        <w:rPr>
          <w:rFonts w:hint="eastAsia"/>
          <w:lang w:eastAsia="en-US"/>
        </w:rPr>
        <w:t>[1] 沈备军, 陈昊鹏, 陈雨亭. 软件工程原理[M]. 高等教育出版社, 2013.</w:t>
      </w:r>
    </w:p>
    <w:p w14:paraId="44F08DD5" w14:textId="03A199CB"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5B7E04CF" w14:textId="4FDACB83" w:rsidR="00614542" w:rsidRDefault="0062572D" w:rsidP="007F6635">
      <w:pPr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本文档接下来的部分将包括测试概要说明，测试环境说明，测试结果及分析</w:t>
      </w:r>
      <w:r w:rsidR="007F6635">
        <w:rPr>
          <w:rFonts w:hint="eastAsia"/>
        </w:rPr>
        <w:t>，缺陷清单，测试结论及分析。</w:t>
      </w:r>
      <w:r w:rsidR="007F6635">
        <w:rPr>
          <w:lang w:eastAsia="en-US"/>
        </w:rPr>
        <w:t xml:space="preserve"> </w:t>
      </w:r>
    </w:p>
    <w:p w14:paraId="0C8B70A3" w14:textId="789DB596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C6CE538" w14:textId="69C3AA39" w:rsidR="004B0E53" w:rsidRDefault="00F96AD3" w:rsidP="00F96AD3">
      <w:pPr>
        <w:ind w:left="720"/>
      </w:pPr>
      <w:r>
        <w:rPr>
          <w:rFonts w:hint="eastAsia"/>
        </w:rPr>
        <w:t>全体项目开发组成员对照系统测试用例对项目进行了测试</w:t>
      </w:r>
      <w:r>
        <w:t xml:space="preserve"> </w:t>
      </w:r>
    </w:p>
    <w:p w14:paraId="58A28489" w14:textId="12663AEE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668ECF2B" w14:textId="39D385E0" w:rsidR="00F96AD3" w:rsidRDefault="00F96AD3" w:rsidP="00F96AD3">
      <w:pPr>
        <w:ind w:left="720"/>
      </w:pPr>
      <w:r>
        <w:rPr>
          <w:rFonts w:hint="eastAsia"/>
        </w:rPr>
        <w:t>Windows系统</w:t>
      </w:r>
    </w:p>
    <w:p w14:paraId="2E8FAB89" w14:textId="77777777" w:rsidR="00F96AD3" w:rsidRDefault="00F96AD3" w:rsidP="00F96AD3">
      <w:pPr>
        <w:ind w:left="720"/>
      </w:pPr>
      <w:r>
        <w:t>P</w:t>
      </w:r>
      <w:r>
        <w:rPr>
          <w:rFonts w:hint="eastAsia"/>
        </w:rPr>
        <w:t>ython</w:t>
      </w:r>
      <w:r>
        <w:t xml:space="preserve"> 3.8+</w:t>
      </w:r>
    </w:p>
    <w:p w14:paraId="6DC36AE3" w14:textId="36DADE5B" w:rsidR="00F03B5C" w:rsidRDefault="00F96AD3" w:rsidP="00F96AD3">
      <w:pPr>
        <w:ind w:left="720"/>
      </w:pPr>
      <w:r>
        <w:rPr>
          <w:rFonts w:hint="eastAsia"/>
        </w:rPr>
        <w:t>其他模块的版本见requirements.</w:t>
      </w:r>
      <w:r>
        <w:t xml:space="preserve">txt </w:t>
      </w:r>
    </w:p>
    <w:p w14:paraId="05910AED" w14:textId="285CCC9D" w:rsidR="008A399D" w:rsidRDefault="008A399D" w:rsidP="00F96AD3">
      <w:pPr>
        <w:ind w:left="720"/>
      </w:pPr>
    </w:p>
    <w:p w14:paraId="0B226473" w14:textId="38DA89E0" w:rsidR="008A399D" w:rsidRDefault="008A399D" w:rsidP="00F96AD3">
      <w:pPr>
        <w:ind w:left="720"/>
      </w:pPr>
    </w:p>
    <w:p w14:paraId="32E81F48" w14:textId="77777777" w:rsidR="008A399D" w:rsidRDefault="008A399D" w:rsidP="00F96AD3">
      <w:pPr>
        <w:ind w:left="720"/>
        <w:rPr>
          <w:rFonts w:hint="eastAsia"/>
        </w:rPr>
      </w:pPr>
    </w:p>
    <w:p w14:paraId="1E22810D" w14:textId="1BAEBB61" w:rsidR="00B01E70" w:rsidRDefault="00B01E70" w:rsidP="001E4EA7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  <w:r w:rsidR="001E4EA7">
        <w:t xml:space="preserve"> </w:t>
      </w:r>
    </w:p>
    <w:p w14:paraId="2CBD9795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006CEA07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1E90ABB3" w14:textId="77777777" w:rsidR="001E4EA7" w:rsidRDefault="001E4EA7" w:rsidP="00B01E7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14:paraId="4C7EDAC0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712AEE1C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399AD03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0333A1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6ED525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0208A7E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11E1E6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1B8185A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52F12A8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08F9C5E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642C69BD" w14:textId="77777777" w:rsidTr="00BF6954">
        <w:tc>
          <w:tcPr>
            <w:tcW w:w="993" w:type="dxa"/>
            <w:vMerge w:val="restart"/>
          </w:tcPr>
          <w:p w14:paraId="16FDA04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1AFACA97" w14:textId="49D76EB2" w:rsidR="00955DC2" w:rsidRPr="00BF6954" w:rsidRDefault="001E4EA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14:paraId="223AD3EE" w14:textId="7D20E971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5E11978" w14:textId="4C689CE0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79AD96C" w14:textId="47B3FA4A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A93F35B" w14:textId="67FB5701" w:rsidR="00955DC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8EBABD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C542760" w14:textId="77777777" w:rsidTr="00BF6954">
        <w:tc>
          <w:tcPr>
            <w:tcW w:w="993" w:type="dxa"/>
            <w:vMerge/>
          </w:tcPr>
          <w:p w14:paraId="16E1638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FB52E01" w14:textId="030C59A2" w:rsidR="00955DC2" w:rsidRPr="00BF6954" w:rsidRDefault="001E4EA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14:paraId="44B2BA06" w14:textId="64DCBFAA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179753F8" w14:textId="0EC8D656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37D1821" w14:textId="4AB23B15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11364F6" w14:textId="5813729E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14:paraId="3014E2F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1F035A69" w14:textId="77777777" w:rsidTr="00BF6954">
        <w:tc>
          <w:tcPr>
            <w:tcW w:w="993" w:type="dxa"/>
            <w:vMerge/>
          </w:tcPr>
          <w:p w14:paraId="33775B3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4F29EC1" w14:textId="7E6EB8B1" w:rsidR="00955DC2" w:rsidRPr="00BF6954" w:rsidRDefault="001E4EA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注销</w:t>
            </w:r>
          </w:p>
        </w:tc>
        <w:tc>
          <w:tcPr>
            <w:tcW w:w="979" w:type="dxa"/>
          </w:tcPr>
          <w:p w14:paraId="6AC102D0" w14:textId="72A89047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995E851" w14:textId="799C7CCD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6FE1D7A" w14:textId="5E95C485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DBDB80B" w14:textId="18691395" w:rsidR="00955DC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224A7F5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4EA7" w14:paraId="4C720A28" w14:textId="77777777" w:rsidTr="00BF6954">
        <w:tc>
          <w:tcPr>
            <w:tcW w:w="993" w:type="dxa"/>
            <w:vMerge/>
          </w:tcPr>
          <w:p w14:paraId="47332D50" w14:textId="77777777" w:rsidR="001E4EA7" w:rsidRPr="00BF6954" w:rsidRDefault="001E4EA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15E227E" w14:textId="52DB823A" w:rsidR="001E4EA7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发帖</w:t>
            </w:r>
          </w:p>
        </w:tc>
        <w:tc>
          <w:tcPr>
            <w:tcW w:w="979" w:type="dxa"/>
          </w:tcPr>
          <w:p w14:paraId="635DF9BD" w14:textId="32A101C7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742A9D1" w14:textId="7FE779D8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3798ED1" w14:textId="4BEBB228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968C43D" w14:textId="1144A92B" w:rsidR="001E4EA7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333D299C" w14:textId="77777777" w:rsidR="001E4EA7" w:rsidRPr="00BF11EB" w:rsidRDefault="001E4E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4EA7" w14:paraId="7A87AB1A" w14:textId="77777777" w:rsidTr="00BF6954">
        <w:tc>
          <w:tcPr>
            <w:tcW w:w="993" w:type="dxa"/>
            <w:vMerge/>
          </w:tcPr>
          <w:p w14:paraId="10C17026" w14:textId="77777777" w:rsidR="001E4EA7" w:rsidRPr="00BF6954" w:rsidRDefault="001E4EA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F81C79" w14:textId="17C83ED5" w:rsidR="001E4EA7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回复</w:t>
            </w:r>
          </w:p>
        </w:tc>
        <w:tc>
          <w:tcPr>
            <w:tcW w:w="979" w:type="dxa"/>
          </w:tcPr>
          <w:p w14:paraId="3469306A" w14:textId="65CDF280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2731FE9" w14:textId="736ADBC3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59BF979" w14:textId="2C1E93C1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BBE69E7" w14:textId="6A6E7EC5" w:rsidR="001E4EA7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32F19FAE" w14:textId="77777777" w:rsidR="001E4EA7" w:rsidRPr="00BF11EB" w:rsidRDefault="001E4E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4EA7" w14:paraId="5E4F2B35" w14:textId="77777777" w:rsidTr="00BF6954">
        <w:tc>
          <w:tcPr>
            <w:tcW w:w="993" w:type="dxa"/>
            <w:vMerge/>
          </w:tcPr>
          <w:p w14:paraId="051EE9D7" w14:textId="77777777" w:rsidR="001E4EA7" w:rsidRPr="00BF6954" w:rsidRDefault="001E4EA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DFD8AE4" w14:textId="325288D5" w:rsidR="001E4EA7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点赞</w:t>
            </w:r>
          </w:p>
        </w:tc>
        <w:tc>
          <w:tcPr>
            <w:tcW w:w="979" w:type="dxa"/>
          </w:tcPr>
          <w:p w14:paraId="52C5FFA1" w14:textId="28DD1615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0ECA32D" w14:textId="75C28A29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13CA719" w14:textId="2C172A2E" w:rsidR="001E4EA7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EE35B4C" w14:textId="1C23226F" w:rsidR="001E4EA7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23325E0F" w14:textId="77777777" w:rsidR="001E4EA7" w:rsidRPr="00BF11EB" w:rsidRDefault="001E4E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5E48998F" w14:textId="77777777" w:rsidTr="00BF6954">
        <w:tc>
          <w:tcPr>
            <w:tcW w:w="993" w:type="dxa"/>
            <w:vMerge/>
          </w:tcPr>
          <w:p w14:paraId="70D1E39D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5F3BF" w14:textId="52F46337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收藏</w:t>
            </w:r>
          </w:p>
        </w:tc>
        <w:tc>
          <w:tcPr>
            <w:tcW w:w="979" w:type="dxa"/>
          </w:tcPr>
          <w:p w14:paraId="4834CE03" w14:textId="44A4E79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2CD02AF3" w14:textId="43DEE2C3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90C684B" w14:textId="0FBA031A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09F20A" w14:textId="3B2B3E1D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24975FF2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0D6A37BB" w14:textId="77777777" w:rsidTr="00BF6954">
        <w:tc>
          <w:tcPr>
            <w:tcW w:w="993" w:type="dxa"/>
            <w:vMerge/>
          </w:tcPr>
          <w:p w14:paraId="209D8937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6A5BD46" w14:textId="2CD8D681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搜索</w:t>
            </w:r>
          </w:p>
        </w:tc>
        <w:tc>
          <w:tcPr>
            <w:tcW w:w="979" w:type="dxa"/>
          </w:tcPr>
          <w:p w14:paraId="2F5B0C69" w14:textId="05555C08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2F7D3C9" w14:textId="505C3A2F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884B657" w14:textId="6E15AE7F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653E5CB" w14:textId="2C004E47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3BA393CF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21EAD512" w14:textId="77777777" w:rsidTr="00BF6954">
        <w:tc>
          <w:tcPr>
            <w:tcW w:w="993" w:type="dxa"/>
            <w:vMerge/>
          </w:tcPr>
          <w:p w14:paraId="63C29C38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BF00A1A" w14:textId="1471AC8A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关注</w:t>
            </w:r>
          </w:p>
        </w:tc>
        <w:tc>
          <w:tcPr>
            <w:tcW w:w="979" w:type="dxa"/>
          </w:tcPr>
          <w:p w14:paraId="02C067A8" w14:textId="36B86005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2A555433" w14:textId="567C8860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68BFCE7" w14:textId="50D424DD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371E243" w14:textId="22FE0A3D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230214F6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0583CF6B" w14:textId="77777777" w:rsidTr="00BF6954">
        <w:tc>
          <w:tcPr>
            <w:tcW w:w="993" w:type="dxa"/>
            <w:vMerge/>
          </w:tcPr>
          <w:p w14:paraId="567F91BC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706C783" w14:textId="3EDB943A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举报</w:t>
            </w:r>
          </w:p>
        </w:tc>
        <w:tc>
          <w:tcPr>
            <w:tcW w:w="979" w:type="dxa"/>
          </w:tcPr>
          <w:p w14:paraId="5A20F435" w14:textId="5A4873BC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D458CC4" w14:textId="3F5E2E68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0360A2E" w14:textId="75970D52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4314B6C" w14:textId="4F4FACAF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1227375E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0C2E6A9A" w14:textId="77777777" w:rsidTr="00BF6954">
        <w:tc>
          <w:tcPr>
            <w:tcW w:w="993" w:type="dxa"/>
            <w:vMerge/>
          </w:tcPr>
          <w:p w14:paraId="03B1AFF1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2B75B42" w14:textId="0347FC8F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通知</w:t>
            </w:r>
          </w:p>
        </w:tc>
        <w:tc>
          <w:tcPr>
            <w:tcW w:w="979" w:type="dxa"/>
          </w:tcPr>
          <w:p w14:paraId="5F34E158" w14:textId="288CDDEC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AB5DC2A" w14:textId="07C3E0A3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DCC0002" w14:textId="3EE6F73A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6295B3E" w14:textId="0AD74E1F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4B9E1F95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6C60ED80" w14:textId="77777777" w:rsidTr="00BF6954">
        <w:tc>
          <w:tcPr>
            <w:tcW w:w="993" w:type="dxa"/>
            <w:vMerge/>
          </w:tcPr>
          <w:p w14:paraId="25D0D898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81210D1" w14:textId="5F9B31AC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</w:t>
            </w:r>
          </w:p>
        </w:tc>
        <w:tc>
          <w:tcPr>
            <w:tcW w:w="979" w:type="dxa"/>
          </w:tcPr>
          <w:p w14:paraId="481BF459" w14:textId="3F2A6C6B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379CCAD" w14:textId="1120A756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2ADFA97" w14:textId="3DA75066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7734282" w14:textId="2C4B6680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6BCB2BEC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392013B6" w14:textId="77777777" w:rsidTr="00BF6954">
        <w:tc>
          <w:tcPr>
            <w:tcW w:w="993" w:type="dxa"/>
            <w:vMerge/>
          </w:tcPr>
          <w:p w14:paraId="7AAF210F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B94237A" w14:textId="55CD00B3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管理员删帖</w:t>
            </w:r>
          </w:p>
        </w:tc>
        <w:tc>
          <w:tcPr>
            <w:tcW w:w="979" w:type="dxa"/>
          </w:tcPr>
          <w:p w14:paraId="6D21CFDE" w14:textId="598E1BDD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5305B9A" w14:textId="53678E35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B3708C5" w14:textId="56C43B36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9586800" w14:textId="125391E9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0F9A9A59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236F9A21" w14:textId="77777777" w:rsidTr="00BF6954">
        <w:tc>
          <w:tcPr>
            <w:tcW w:w="993" w:type="dxa"/>
            <w:vMerge/>
          </w:tcPr>
          <w:p w14:paraId="1747DA17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A865EBA" w14:textId="28CEEFE9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个人主页管理</w:t>
            </w:r>
          </w:p>
        </w:tc>
        <w:tc>
          <w:tcPr>
            <w:tcW w:w="979" w:type="dxa"/>
          </w:tcPr>
          <w:p w14:paraId="4FECCC27" w14:textId="3BCFC2B4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A60D20E" w14:textId="03040FD1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F672D69" w14:textId="1B244206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4461C8A" w14:textId="5F11E0D8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00C1BCAB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29A39DB4" w14:textId="77777777" w:rsidTr="00BF6954">
        <w:tc>
          <w:tcPr>
            <w:tcW w:w="993" w:type="dxa"/>
            <w:vMerge/>
          </w:tcPr>
          <w:p w14:paraId="583DC015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3FEC875" w14:textId="297CCA0E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内容推荐</w:t>
            </w:r>
          </w:p>
        </w:tc>
        <w:tc>
          <w:tcPr>
            <w:tcW w:w="979" w:type="dxa"/>
          </w:tcPr>
          <w:p w14:paraId="705D20BE" w14:textId="2C6D4FEE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FBE1CF9" w14:textId="1A5441AE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B6A5159" w14:textId="41205E82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8BFBBD1" w14:textId="5205ED49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2E951DC3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4A82" w14:paraId="256B632A" w14:textId="77777777" w:rsidTr="00BF6954">
        <w:tc>
          <w:tcPr>
            <w:tcW w:w="993" w:type="dxa"/>
            <w:vMerge/>
          </w:tcPr>
          <w:p w14:paraId="75CFFA61" w14:textId="77777777" w:rsidR="00AB4A82" w:rsidRPr="00BF6954" w:rsidRDefault="00AB4A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6C54796" w14:textId="72F0C27F" w:rsidR="00AB4A82" w:rsidRDefault="00AB4A8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私聊</w:t>
            </w:r>
          </w:p>
        </w:tc>
        <w:tc>
          <w:tcPr>
            <w:tcW w:w="979" w:type="dxa"/>
          </w:tcPr>
          <w:p w14:paraId="19581226" w14:textId="78A01D72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2BCE84F" w14:textId="1F3ACC11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4291ADC" w14:textId="11D67D8B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7F81C93" w14:textId="059AA2E6" w:rsidR="00AB4A8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446D0526" w14:textId="77777777" w:rsidR="00AB4A8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F78024E" w14:textId="77777777" w:rsidTr="00BF6954">
        <w:tc>
          <w:tcPr>
            <w:tcW w:w="993" w:type="dxa"/>
            <w:vMerge/>
          </w:tcPr>
          <w:p w14:paraId="5EB03E0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A48116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29D11A47" w14:textId="7B021D20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24</w:t>
            </w:r>
          </w:p>
        </w:tc>
        <w:tc>
          <w:tcPr>
            <w:tcW w:w="1116" w:type="dxa"/>
          </w:tcPr>
          <w:p w14:paraId="55E9D88E" w14:textId="3B9570DF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725935C" w14:textId="6C9AE894" w:rsidR="00955DC2" w:rsidRPr="00BF11EB" w:rsidRDefault="00AB4A8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792E6BF" w14:textId="58E7C63F" w:rsidR="00955DC2" w:rsidRPr="00BF11EB" w:rsidRDefault="00051B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8.3%</w:t>
            </w:r>
          </w:p>
        </w:tc>
        <w:tc>
          <w:tcPr>
            <w:tcW w:w="1116" w:type="dxa"/>
          </w:tcPr>
          <w:p w14:paraId="69AAFB4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4B8D4A3A" w14:textId="77777777" w:rsidTr="00BF6954">
        <w:tc>
          <w:tcPr>
            <w:tcW w:w="993" w:type="dxa"/>
            <w:vMerge w:val="restart"/>
          </w:tcPr>
          <w:p w14:paraId="19FD46C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2491DF7F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0B37C762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75E8AF93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AA48459" w14:textId="049C9E77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1476448B" w14:textId="162EB25C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183045DD" w14:textId="71052CE6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EF50010" w14:textId="2734CA01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681011F1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61292E96" w14:textId="77777777" w:rsidTr="00BF6954">
        <w:tc>
          <w:tcPr>
            <w:tcW w:w="993" w:type="dxa"/>
            <w:vMerge/>
          </w:tcPr>
          <w:p w14:paraId="066580B2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F06D62C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445347F3" w14:textId="56C325AB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49FC19C2" w14:textId="468CF295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774F134" w14:textId="6E986FDC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C564DE8" w14:textId="6B626BA2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65F773FA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97BAF" w14:paraId="395FFA22" w14:textId="77777777" w:rsidTr="00BF6954">
        <w:tc>
          <w:tcPr>
            <w:tcW w:w="993" w:type="dxa"/>
            <w:vMerge/>
          </w:tcPr>
          <w:p w14:paraId="160F1C65" w14:textId="77777777" w:rsidR="00497BAF" w:rsidRPr="00BF6954" w:rsidRDefault="00497BA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CC102D7" w14:textId="74E94F3E" w:rsidR="00497BAF" w:rsidRPr="00BF6954" w:rsidRDefault="00497BA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14:paraId="7396DC20" w14:textId="1D07FEB5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7D87B8A6" w14:textId="28FBFE68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AC3B06A" w14:textId="1588588C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053B2F1" w14:textId="2BC2F386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14:paraId="460498A0" w14:textId="77777777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97BAF" w14:paraId="72063610" w14:textId="77777777" w:rsidTr="00BF6954">
        <w:tc>
          <w:tcPr>
            <w:tcW w:w="993" w:type="dxa"/>
            <w:vMerge/>
          </w:tcPr>
          <w:p w14:paraId="07168BD0" w14:textId="77777777" w:rsidR="00497BAF" w:rsidRPr="00BF6954" w:rsidRDefault="00497BA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6FE4E15" w14:textId="61B668A5" w:rsidR="00497BAF" w:rsidRDefault="00497BAF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</w:tcPr>
          <w:p w14:paraId="650632D9" w14:textId="1788E8A4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9D9AA04" w14:textId="580791B9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E5C269B" w14:textId="690831F2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041E944" w14:textId="45900DE5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B9EB157" w14:textId="77777777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97BAF" w14:paraId="4E80D118" w14:textId="77777777" w:rsidTr="00BF6954">
        <w:tc>
          <w:tcPr>
            <w:tcW w:w="993" w:type="dxa"/>
            <w:vMerge/>
          </w:tcPr>
          <w:p w14:paraId="27995A4B" w14:textId="77777777" w:rsidR="00497BAF" w:rsidRPr="00BF6954" w:rsidRDefault="00497BA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129C3FE" w14:textId="62B52508" w:rsidR="00497BAF" w:rsidRDefault="00497BAF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14:paraId="7A50AB74" w14:textId="7A51950B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3CE8C96" w14:textId="1B0067F1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5F40B52" w14:textId="3D9298CB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E62FE71" w14:textId="7BC6D28D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14:paraId="56C7EAA0" w14:textId="77777777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04A4EBD9" w14:textId="77777777" w:rsidTr="00BF6954">
        <w:tc>
          <w:tcPr>
            <w:tcW w:w="993" w:type="dxa"/>
            <w:vMerge/>
          </w:tcPr>
          <w:p w14:paraId="03ED187F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9D1781C" w14:textId="7EA98E1C" w:rsidR="00773B16" w:rsidRPr="00BF6954" w:rsidRDefault="00497BA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14:paraId="33F997F3" w14:textId="26CFD36A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09470D96" w14:textId="6D80BDBB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5E0F1D6" w14:textId="7A7107D2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1AA5704" w14:textId="46545007" w:rsidR="00773B16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1ED8F7B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97BAF" w14:paraId="02DE3880" w14:textId="77777777" w:rsidTr="00BF6954">
        <w:tc>
          <w:tcPr>
            <w:tcW w:w="993" w:type="dxa"/>
            <w:vMerge/>
          </w:tcPr>
          <w:p w14:paraId="24AF9B6F" w14:textId="77777777" w:rsidR="00497BAF" w:rsidRPr="00BF6954" w:rsidRDefault="00497BA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FEAA77E" w14:textId="791DBB05" w:rsidR="00497BAF" w:rsidRDefault="00497BAF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压力承载</w:t>
            </w:r>
          </w:p>
        </w:tc>
        <w:tc>
          <w:tcPr>
            <w:tcW w:w="979" w:type="dxa"/>
          </w:tcPr>
          <w:p w14:paraId="6828997D" w14:textId="0777E139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8952F0B" w14:textId="16E1B758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E3AA2A6" w14:textId="5D460D9B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A7E7246" w14:textId="6476F335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FF2DB91" w14:textId="77777777" w:rsidR="00497BAF" w:rsidRPr="00BF11EB" w:rsidRDefault="00497BA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676EEEB7" w14:textId="77777777" w:rsidTr="00BF6954">
        <w:tc>
          <w:tcPr>
            <w:tcW w:w="993" w:type="dxa"/>
            <w:vMerge/>
          </w:tcPr>
          <w:p w14:paraId="45F8A3AC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ABCE08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500BECDC" w14:textId="09F0C6D7" w:rsidR="00773B16" w:rsidRDefault="00497BA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15</w:t>
            </w:r>
          </w:p>
        </w:tc>
        <w:tc>
          <w:tcPr>
            <w:tcW w:w="1116" w:type="dxa"/>
          </w:tcPr>
          <w:p w14:paraId="748A99BF" w14:textId="1EABBD87" w:rsidR="00773B16" w:rsidRDefault="00497BA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497BAF">
              <w:rPr>
                <w:rFonts w:ascii="Times New Roman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14:paraId="04392ED3" w14:textId="6384D922" w:rsidR="00773B16" w:rsidRDefault="00497BA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14:paraId="20C600A3" w14:textId="25CC3F44" w:rsidR="00773B16" w:rsidRDefault="00497BA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13%</w:t>
            </w:r>
          </w:p>
        </w:tc>
        <w:tc>
          <w:tcPr>
            <w:tcW w:w="1116" w:type="dxa"/>
          </w:tcPr>
          <w:p w14:paraId="67133897" w14:textId="77777777"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621D2EE8" w14:textId="77777777" w:rsidTr="00BF6954">
        <w:tc>
          <w:tcPr>
            <w:tcW w:w="993" w:type="dxa"/>
          </w:tcPr>
          <w:p w14:paraId="25C8D7F8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51217B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422594E9" w14:textId="6FFD35E2" w:rsidR="00955DC2" w:rsidRDefault="00497BA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39</w:t>
            </w:r>
          </w:p>
        </w:tc>
        <w:tc>
          <w:tcPr>
            <w:tcW w:w="1116" w:type="dxa"/>
          </w:tcPr>
          <w:p w14:paraId="36CE9406" w14:textId="1C112849" w:rsidR="00955DC2" w:rsidRDefault="00497BA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14:paraId="2E117ACE" w14:textId="7A8AE7C8" w:rsidR="00955DC2" w:rsidRDefault="00497BA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14:paraId="6FA0F565" w14:textId="008DCF55" w:rsidR="00955DC2" w:rsidRDefault="00497BAF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10%</w:t>
            </w:r>
          </w:p>
        </w:tc>
        <w:tc>
          <w:tcPr>
            <w:tcW w:w="1116" w:type="dxa"/>
          </w:tcPr>
          <w:p w14:paraId="0CF30540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149D5F23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45787EB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5D064A24" w14:textId="169CAA90" w:rsidR="005E7E40" w:rsidRDefault="005E7E40" w:rsidP="005E7E4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14:paraId="55572603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lastRenderedPageBreak/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45E85474" w14:textId="77777777" w:rsidTr="007614BC">
        <w:tc>
          <w:tcPr>
            <w:tcW w:w="1596" w:type="dxa"/>
            <w:shd w:val="clear" w:color="auto" w:fill="E7E6E6" w:themeFill="background2"/>
          </w:tcPr>
          <w:p w14:paraId="0B5A204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1B9404F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88EC5F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384DF0A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2115C83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5BAE39B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A7F7C1E" w14:textId="77777777" w:rsidTr="007614BC">
        <w:tc>
          <w:tcPr>
            <w:tcW w:w="1596" w:type="dxa"/>
          </w:tcPr>
          <w:p w14:paraId="7CFCCA7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08F03FC1" w14:textId="1DE02551" w:rsidR="00B90DCB" w:rsidRPr="007F35AF" w:rsidRDefault="002503B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3CA80CB" w14:textId="3B04523E" w:rsidR="00B90DCB" w:rsidRPr="007F35AF" w:rsidRDefault="002503B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ABBAFA2" w14:textId="481B494B" w:rsidR="00B90DCB" w:rsidRPr="007F35AF" w:rsidRDefault="008A399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5D4DA30E" w14:textId="5EDAD03B" w:rsidR="00B90DCB" w:rsidRPr="007F35AF" w:rsidRDefault="008A399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439" w:type="dxa"/>
          </w:tcPr>
          <w:p w14:paraId="06753BB0" w14:textId="2FD3E8BF" w:rsidR="00B90DCB" w:rsidRPr="007F35AF" w:rsidRDefault="002503B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14:paraId="2D7FD890" w14:textId="77777777" w:rsidTr="007614BC">
        <w:tc>
          <w:tcPr>
            <w:tcW w:w="1596" w:type="dxa"/>
          </w:tcPr>
          <w:p w14:paraId="67C9790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7357549" w14:textId="607BEB43" w:rsidR="00B90DCB" w:rsidRPr="007F35AF" w:rsidRDefault="002503B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18E146A4" w14:textId="6C182118" w:rsidR="00B90DCB" w:rsidRPr="007F35AF" w:rsidRDefault="002503B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155FC23F" w14:textId="52E6BB03" w:rsidR="00B90DCB" w:rsidRPr="007F35AF" w:rsidRDefault="008A399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2503B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15AB9500" w14:textId="4D07115A" w:rsidR="00B90DCB" w:rsidRPr="007F35AF" w:rsidRDefault="008A399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</w:t>
            </w:r>
            <w:r w:rsidR="002503B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727FD79F" w14:textId="3247FAB1" w:rsidR="00B90DCB" w:rsidRPr="007F35AF" w:rsidRDefault="002503B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1CA3D213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53BEDA80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BD131CC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03703C06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4890A02F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1134"/>
        <w:gridCol w:w="1276"/>
        <w:gridCol w:w="1417"/>
        <w:gridCol w:w="3558"/>
        <w:gridCol w:w="1545"/>
      </w:tblGrid>
      <w:tr w:rsidR="009C7261" w:rsidRPr="00790B3E" w14:paraId="123A02F5" w14:textId="77777777" w:rsidTr="008A399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5E08A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57F103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69DD921" w14:textId="77777777" w:rsidR="009C7261" w:rsidRPr="007F35AF" w:rsidRDefault="009C7261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9FCE50" w14:textId="77777777" w:rsidR="009C7261" w:rsidRPr="007F35AF" w:rsidRDefault="009C7261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BA8857" w14:textId="77777777" w:rsidR="009C7261" w:rsidRPr="007F35AF" w:rsidRDefault="009C7261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C2BFE9A" w14:textId="77777777" w:rsidR="009C7261" w:rsidRPr="007F35AF" w:rsidRDefault="009C7261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ED3312A" w14:textId="77777777" w:rsidR="009C7261" w:rsidRPr="007F35AF" w:rsidRDefault="009C7261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33A2084" w14:textId="77777777" w:rsidR="009C7261" w:rsidRPr="007F35AF" w:rsidRDefault="009C7261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7FE4F6F" w14:textId="77777777" w:rsidR="009C7261" w:rsidRPr="007F35AF" w:rsidRDefault="009C7261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5F2FEFDB" w14:textId="77777777" w:rsidTr="008A399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03C3B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8B5B" w14:textId="5236E2A7" w:rsidR="009C7261" w:rsidRPr="007F35AF" w:rsidRDefault="008D4C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1FC9" w14:textId="1226518E" w:rsidR="009C7261" w:rsidRPr="007F35AF" w:rsidRDefault="008A399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inor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5A6F" w14:textId="3DEB87F7" w:rsidR="009C7261" w:rsidRPr="007F35AF" w:rsidRDefault="008D4C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03D4" w14:textId="2EFB35C1" w:rsidR="009C7261" w:rsidRPr="007F35AF" w:rsidRDefault="008A399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无提示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BBFF" w14:textId="6DFB941C" w:rsidR="009C7261" w:rsidRPr="007F35AF" w:rsidRDefault="008A399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注册出现失败时未给予用户提示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19A1" w14:textId="3882FBF6" w:rsidR="009C7261" w:rsidRPr="007F35AF" w:rsidRDefault="008D4CB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ZJ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-006</w:t>
            </w:r>
          </w:p>
        </w:tc>
      </w:tr>
      <w:tr w:rsidR="009C7261" w:rsidRPr="00790B3E" w14:paraId="5FFE452A" w14:textId="77777777" w:rsidTr="008A399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1918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7DFC0" w14:textId="1DF4D33D" w:rsidR="009C7261" w:rsidRPr="007F35AF" w:rsidRDefault="008A399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9314" w14:textId="6CDE1630" w:rsidR="009C7261" w:rsidRPr="007F35AF" w:rsidRDefault="008A399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Minor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474C" w14:textId="1002E791" w:rsidR="009C7261" w:rsidRPr="007F35AF" w:rsidRDefault="008D4C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个人主页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1111" w14:textId="7F09B668" w:rsidR="009C7261" w:rsidRPr="007F35AF" w:rsidRDefault="008A399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未处理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8693" w14:textId="43195211" w:rsidR="009C7261" w:rsidRPr="007F35AF" w:rsidRDefault="008A399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上传头像未压缩和剪裁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A797" w14:textId="68DC5E45" w:rsidR="009C7261" w:rsidRPr="007F35AF" w:rsidRDefault="008D4C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Z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C-002</w:t>
            </w:r>
          </w:p>
        </w:tc>
      </w:tr>
    </w:tbl>
    <w:p w14:paraId="43439DD7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40B2A4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0B62CD1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68622A7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19040BE6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4B4922E9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4FCD32D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0E25298C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42B78A7E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648EB2D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0672EA4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193545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0C17EC5F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CD3ACAB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2F93C4EC" w14:textId="19181820" w:rsidR="008136A6" w:rsidRDefault="008136A6" w:rsidP="008A399D">
      <w:pPr>
        <w:spacing w:after="120"/>
        <w:rPr>
          <w:rFonts w:ascii="Times New Roman"/>
          <w:i/>
          <w:snapToGrid/>
          <w:color w:val="0000FF"/>
        </w:rPr>
      </w:pPr>
    </w:p>
    <w:p w14:paraId="4C623860" w14:textId="77777777" w:rsidR="008A399D" w:rsidRDefault="008A399D" w:rsidP="008A399D">
      <w:pPr>
        <w:spacing w:after="120"/>
        <w:rPr>
          <w:rFonts w:ascii="Times New Roman"/>
          <w:i/>
          <w:snapToGrid/>
          <w:color w:val="0000FF"/>
        </w:rPr>
      </w:pPr>
    </w:p>
    <w:p w14:paraId="52F654AF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850"/>
        <w:gridCol w:w="993"/>
        <w:gridCol w:w="1134"/>
        <w:gridCol w:w="4408"/>
        <w:gridCol w:w="978"/>
      </w:tblGrid>
      <w:tr w:rsidR="00D7790C" w:rsidRPr="00790B3E" w14:paraId="4FC698B3" w14:textId="77777777" w:rsidTr="008A399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F1B8F9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14:paraId="6F602CB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7A0E776" w14:textId="77777777" w:rsidR="00D7790C" w:rsidRPr="00790B3E" w:rsidRDefault="00D7790C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2DC7880" w14:textId="77777777" w:rsidR="00D7790C" w:rsidRPr="00790B3E" w:rsidRDefault="00D7790C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07B025" w14:textId="77777777" w:rsidR="00D7790C" w:rsidRPr="00790B3E" w:rsidRDefault="00D7790C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C23F330" w14:textId="77777777" w:rsidR="00D7790C" w:rsidRPr="00790B3E" w:rsidRDefault="00D7790C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A354FF4" w14:textId="77777777" w:rsidR="00D7790C" w:rsidRPr="00790B3E" w:rsidRDefault="00D7790C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A49237A" w14:textId="77777777" w:rsidR="00D7790C" w:rsidRPr="00790B3E" w:rsidRDefault="00D7790C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2E2BF03" w14:textId="77777777" w:rsidR="00D7790C" w:rsidRPr="00790B3E" w:rsidRDefault="00D7790C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8A399D" w:rsidRPr="00790B3E" w14:paraId="539822F0" w14:textId="77777777" w:rsidTr="008A399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CF73B" w14:textId="060C8358" w:rsidR="008A399D" w:rsidRPr="00790B3E" w:rsidRDefault="008A399D" w:rsidP="008A399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41A4" w14:textId="50E87178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F4B0" w14:textId="0055F95D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Minor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E20C" w14:textId="7D4C266B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C597" w14:textId="6D6ADB91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不美观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2CE3" w14:textId="37764C47" w:rsidR="008A399D" w:rsidRPr="00790B3E" w:rsidRDefault="008A399D" w:rsidP="008A39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部分页面不够美观，缺乏吸引力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E432" w14:textId="50590A59" w:rsidR="008A399D" w:rsidRPr="00790B3E" w:rsidRDefault="008A399D" w:rsidP="008A39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USE-003</w:t>
            </w:r>
          </w:p>
        </w:tc>
      </w:tr>
      <w:tr w:rsidR="008A399D" w:rsidRPr="00790B3E" w14:paraId="4D4FAB97" w14:textId="77777777" w:rsidTr="008A399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123B0" w14:textId="77777777" w:rsidR="008A399D" w:rsidRPr="00790B3E" w:rsidRDefault="008A399D" w:rsidP="008A399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2C9E4" w14:textId="625739F6" w:rsidR="008A399D" w:rsidRPr="00790B3E" w:rsidRDefault="008A399D" w:rsidP="008A399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F716" w14:textId="47578562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Minor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D6DE" w14:textId="65519EBF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兼容性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CE40" w14:textId="074404C5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不兼容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51A7" w14:textId="5777A4F3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与移动设备兼容性差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5CCB" w14:textId="23FFDEA3" w:rsidR="008A399D" w:rsidRPr="00790B3E" w:rsidRDefault="008A399D" w:rsidP="008A399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COMP-001</w:t>
            </w:r>
          </w:p>
        </w:tc>
      </w:tr>
    </w:tbl>
    <w:p w14:paraId="25C45444" w14:textId="77777777" w:rsidR="00A6368F" w:rsidRDefault="00A6368F" w:rsidP="008A399D">
      <w:pPr>
        <w:spacing w:after="120"/>
        <w:rPr>
          <w:rFonts w:ascii="Times New Roman" w:hint="eastAsia"/>
          <w:i/>
          <w:snapToGrid/>
          <w:color w:val="0000FF"/>
        </w:rPr>
      </w:pPr>
    </w:p>
    <w:p w14:paraId="77E183F9" w14:textId="08A7E880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2C8F32F8" w14:textId="1D35A0E6" w:rsidR="000F6C0D" w:rsidRDefault="000F6C0D" w:rsidP="000F6C0D">
      <w:pPr>
        <w:ind w:left="720"/>
      </w:pPr>
      <w:r>
        <w:rPr>
          <w:rFonts w:hint="eastAsia"/>
        </w:rPr>
        <w:t>经过本轮测试，我们发现大部分需求已经实现并通过了测试。</w:t>
      </w:r>
    </w:p>
    <w:p w14:paraId="2D6A469C" w14:textId="34E8560A" w:rsidR="000F6C0D" w:rsidRDefault="000F6C0D" w:rsidP="000F6C0D">
      <w:pPr>
        <w:ind w:left="720"/>
      </w:pPr>
      <w:r>
        <w:rPr>
          <w:rFonts w:hint="eastAsia"/>
        </w:rPr>
        <w:t>对某些细微的缺陷，其修复需要花费大量时间。而部分缺陷则是在设计之初就没有考虑到。</w:t>
      </w:r>
    </w:p>
    <w:p w14:paraId="50399B71" w14:textId="2CBD257A" w:rsidR="000F6C0D" w:rsidRDefault="000F6C0D" w:rsidP="000F6C0D">
      <w:pPr>
        <w:ind w:left="720"/>
      </w:pPr>
      <w:r>
        <w:rPr>
          <w:rFonts w:hint="eastAsia"/>
        </w:rPr>
        <w:t>这给予了我们一些启示。即要在设计阶段就</w:t>
      </w:r>
      <w:r w:rsidR="00D326CE">
        <w:rPr>
          <w:rFonts w:hint="eastAsia"/>
        </w:rPr>
        <w:t>让系统少出错，并具有拓展性和容错性。</w:t>
      </w:r>
    </w:p>
    <w:p w14:paraId="2190EE68" w14:textId="47DFFDB7" w:rsidR="00F03B5C" w:rsidRDefault="00D326CE" w:rsidP="00D326CE">
      <w:pPr>
        <w:ind w:left="720"/>
      </w:pPr>
      <w:r>
        <w:rPr>
          <w:rFonts w:hint="eastAsia"/>
        </w:rPr>
        <w:t>对这些缺陷，我们需要花时间进行改进，并进行重新测试。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2543" w14:textId="77777777" w:rsidR="00D37F55" w:rsidRDefault="00D37F55">
      <w:r>
        <w:separator/>
      </w:r>
    </w:p>
  </w:endnote>
  <w:endnote w:type="continuationSeparator" w:id="0">
    <w:p w14:paraId="763EEC38" w14:textId="77777777" w:rsidR="00D37F55" w:rsidRDefault="00D37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44E326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94C78B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7EABA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B4A321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95132E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145F" w14:textId="77777777" w:rsidR="00D37F55" w:rsidRDefault="00D37F55">
      <w:r>
        <w:separator/>
      </w:r>
    </w:p>
  </w:footnote>
  <w:footnote w:type="continuationSeparator" w:id="0">
    <w:p w14:paraId="21A27267" w14:textId="77777777" w:rsidR="00D37F55" w:rsidRDefault="00D37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92C8" w14:textId="77777777" w:rsidR="00D67C01" w:rsidRDefault="00D67C01">
    <w:pPr>
      <w:rPr>
        <w:sz w:val="24"/>
      </w:rPr>
    </w:pPr>
  </w:p>
  <w:p w14:paraId="7438D12E" w14:textId="77777777" w:rsidR="00D67C01" w:rsidRDefault="00D67C01">
    <w:pPr>
      <w:pBdr>
        <w:top w:val="single" w:sz="6" w:space="1" w:color="auto"/>
      </w:pBdr>
      <w:rPr>
        <w:sz w:val="24"/>
      </w:rPr>
    </w:pPr>
  </w:p>
  <w:p w14:paraId="42BDB956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37BFA2D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4639535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74CB858" w14:textId="77777777" w:rsidTr="00D24DCF">
      <w:tc>
        <w:tcPr>
          <w:tcW w:w="6379" w:type="dxa"/>
        </w:tcPr>
        <w:p w14:paraId="243A33E9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7E640B1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2EBDADCC" w14:textId="77777777" w:rsidTr="00D24DCF">
      <w:tc>
        <w:tcPr>
          <w:tcW w:w="6379" w:type="dxa"/>
        </w:tcPr>
        <w:p w14:paraId="2548CCFB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4EC77D2" w14:textId="0EC0E06E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CF65AA">
            <w:rPr>
              <w:rFonts w:ascii="Times New Roman" w:hint="eastAsia"/>
              <w:noProof/>
            </w:rPr>
            <w:t>2023</w:t>
          </w:r>
          <w:r>
            <w:rPr>
              <w:rFonts w:ascii="Times New Roman"/>
              <w:noProof/>
            </w:rPr>
            <w:t>/</w:t>
          </w:r>
          <w:r w:rsidR="00CF65AA"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/</w:t>
          </w:r>
          <w:r w:rsidR="00CF65AA">
            <w:rPr>
              <w:rFonts w:ascii="Times New Roman" w:hint="eastAsia"/>
              <w:noProof/>
            </w:rPr>
            <w:t>10</w:t>
          </w:r>
          <w:r>
            <w:rPr>
              <w:rFonts w:ascii="Times New Roman"/>
              <w:noProof/>
            </w:rPr>
            <w:t>&gt;</w:t>
          </w:r>
        </w:p>
      </w:tc>
    </w:tr>
  </w:tbl>
  <w:p w14:paraId="3DC14459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12729616">
    <w:abstractNumId w:val="0"/>
  </w:num>
  <w:num w:numId="2" w16cid:durableId="27761153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600025546">
    <w:abstractNumId w:val="10"/>
  </w:num>
  <w:num w:numId="4" w16cid:durableId="1581980804">
    <w:abstractNumId w:val="21"/>
  </w:num>
  <w:num w:numId="5" w16cid:durableId="996106262">
    <w:abstractNumId w:val="15"/>
  </w:num>
  <w:num w:numId="6" w16cid:durableId="362829261">
    <w:abstractNumId w:val="14"/>
  </w:num>
  <w:num w:numId="7" w16cid:durableId="1834834952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26453520">
    <w:abstractNumId w:val="2"/>
  </w:num>
  <w:num w:numId="9" w16cid:durableId="704673158">
    <w:abstractNumId w:val="20"/>
  </w:num>
  <w:num w:numId="10" w16cid:durableId="2101834569">
    <w:abstractNumId w:val="3"/>
  </w:num>
  <w:num w:numId="11" w16cid:durableId="1989089132">
    <w:abstractNumId w:val="11"/>
  </w:num>
  <w:num w:numId="12" w16cid:durableId="998574946">
    <w:abstractNumId w:val="9"/>
  </w:num>
  <w:num w:numId="13" w16cid:durableId="1411152508">
    <w:abstractNumId w:val="19"/>
  </w:num>
  <w:num w:numId="14" w16cid:durableId="563837368">
    <w:abstractNumId w:val="8"/>
  </w:num>
  <w:num w:numId="15" w16cid:durableId="795754225">
    <w:abstractNumId w:val="5"/>
  </w:num>
  <w:num w:numId="16" w16cid:durableId="321930638">
    <w:abstractNumId w:val="18"/>
  </w:num>
  <w:num w:numId="17" w16cid:durableId="1223563388">
    <w:abstractNumId w:val="13"/>
  </w:num>
  <w:num w:numId="18" w16cid:durableId="1953514272">
    <w:abstractNumId w:val="6"/>
  </w:num>
  <w:num w:numId="19" w16cid:durableId="423914677">
    <w:abstractNumId w:val="12"/>
  </w:num>
  <w:num w:numId="20" w16cid:durableId="1964073494">
    <w:abstractNumId w:val="7"/>
  </w:num>
  <w:num w:numId="21" w16cid:durableId="1293747741">
    <w:abstractNumId w:val="16"/>
  </w:num>
  <w:num w:numId="22" w16cid:durableId="1409377865">
    <w:abstractNumId w:val="17"/>
  </w:num>
  <w:num w:numId="23" w16cid:durableId="1990163074">
    <w:abstractNumId w:val="0"/>
  </w:num>
  <w:num w:numId="24" w16cid:durableId="1066759986">
    <w:abstractNumId w:val="4"/>
  </w:num>
  <w:num w:numId="25" w16cid:durableId="483816334">
    <w:abstractNumId w:val="22"/>
  </w:num>
  <w:num w:numId="26" w16cid:durableId="148858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51B56"/>
    <w:rsid w:val="0007478F"/>
    <w:rsid w:val="000B2529"/>
    <w:rsid w:val="000F1651"/>
    <w:rsid w:val="000F6C0D"/>
    <w:rsid w:val="000F7F79"/>
    <w:rsid w:val="00131345"/>
    <w:rsid w:val="00150CCE"/>
    <w:rsid w:val="0016113A"/>
    <w:rsid w:val="00162D65"/>
    <w:rsid w:val="00190CF2"/>
    <w:rsid w:val="001B5163"/>
    <w:rsid w:val="001E4EA7"/>
    <w:rsid w:val="001F2D91"/>
    <w:rsid w:val="002503BA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97BAF"/>
    <w:rsid w:val="004B0E53"/>
    <w:rsid w:val="004D536E"/>
    <w:rsid w:val="00555086"/>
    <w:rsid w:val="00562AE3"/>
    <w:rsid w:val="005D5890"/>
    <w:rsid w:val="005E7E40"/>
    <w:rsid w:val="0060630B"/>
    <w:rsid w:val="006104D3"/>
    <w:rsid w:val="006128B3"/>
    <w:rsid w:val="00614542"/>
    <w:rsid w:val="0062572D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7F6635"/>
    <w:rsid w:val="008136A6"/>
    <w:rsid w:val="00816B6F"/>
    <w:rsid w:val="0082409D"/>
    <w:rsid w:val="008273F3"/>
    <w:rsid w:val="00836E8B"/>
    <w:rsid w:val="00844740"/>
    <w:rsid w:val="008A050A"/>
    <w:rsid w:val="008A399D"/>
    <w:rsid w:val="008C4A8E"/>
    <w:rsid w:val="008D4CB5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4A82"/>
    <w:rsid w:val="00AB65D6"/>
    <w:rsid w:val="00B01E70"/>
    <w:rsid w:val="00B41E10"/>
    <w:rsid w:val="00B46746"/>
    <w:rsid w:val="00B4737F"/>
    <w:rsid w:val="00B54364"/>
    <w:rsid w:val="00B90DCB"/>
    <w:rsid w:val="00BC2634"/>
    <w:rsid w:val="00BE0CB8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F65AA"/>
    <w:rsid w:val="00D24DCF"/>
    <w:rsid w:val="00D326CE"/>
    <w:rsid w:val="00D36288"/>
    <w:rsid w:val="00D37F55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96AD3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4A223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993</TotalTime>
  <Pages>7</Pages>
  <Words>512</Words>
  <Characters>2925</Characters>
  <Application>Microsoft Office Word</Application>
  <DocSecurity>0</DocSecurity>
  <Lines>24</Lines>
  <Paragraphs>6</Paragraphs>
  <ScaleCrop>false</ScaleCrop>
  <Company>&lt;SJTU&gt;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Moon_xu</cp:lastModifiedBy>
  <cp:revision>79</cp:revision>
  <dcterms:created xsi:type="dcterms:W3CDTF">2014-07-21T08:17:00Z</dcterms:created>
  <dcterms:modified xsi:type="dcterms:W3CDTF">2023-01-11T12:11:00Z</dcterms:modified>
</cp:coreProperties>
</file>